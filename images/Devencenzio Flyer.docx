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7B227" w14:textId="70866EC6" w:rsidR="00AC1E2E" w:rsidRDefault="002C3E9C" w:rsidP="00AC1E2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52" behindDoc="0" locked="0" layoutInCell="1" allowOverlap="1" wp14:anchorId="5901731D" wp14:editId="013AC25F">
                <wp:simplePos x="0" y="0"/>
                <wp:positionH relativeFrom="page">
                  <wp:posOffset>3765550</wp:posOffset>
                </wp:positionH>
                <wp:positionV relativeFrom="page">
                  <wp:posOffset>8801100</wp:posOffset>
                </wp:positionV>
                <wp:extent cx="3704590" cy="978535"/>
                <wp:effectExtent l="0" t="0" r="0" b="0"/>
                <wp:wrapTight wrapText="bothSides">
                  <wp:wrapPolygon edited="0">
                    <wp:start x="148" y="561"/>
                    <wp:lineTo x="148" y="20184"/>
                    <wp:lineTo x="21326" y="20184"/>
                    <wp:lineTo x="21326" y="561"/>
                    <wp:lineTo x="148" y="561"/>
                  </wp:wrapPolygon>
                </wp:wrapTight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DB626" w14:textId="77777777" w:rsidR="000D67E9" w:rsidRDefault="000D67E9" w:rsidP="002C3E9C">
                            <w:pPr>
                              <w:pStyle w:val="Footer-Left"/>
                              <w:jc w:val="center"/>
                            </w:pPr>
                          </w:p>
                          <w:p w14:paraId="0F12FC95" w14:textId="069EA572" w:rsidR="000D67E9" w:rsidRPr="00594318" w:rsidRDefault="000D67E9" w:rsidP="002C3E9C">
                            <w:pPr>
                              <w:pStyle w:val="Footer-Left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>239-410-5303</w:t>
                            </w:r>
                          </w:p>
                          <w:p w14:paraId="6670AA88" w14:textId="77777777" w:rsidR="000D67E9" w:rsidRPr="00CA720B" w:rsidRDefault="000D67E9" w:rsidP="002C3E9C">
                            <w:pPr>
                              <w:pStyle w:val="Footer-Lef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296.5pt;margin-top:693pt;width:291.7pt;height:77.05pt;z-index:2516756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" filled="f" stroked="f">
                <v:textbox inset=",7.2pt,,7.2pt">
                  <w:txbxContent>
                    <w:p w14:paraId="0F3DB626" w14:textId="77777777" w:rsidR="000D67E9" w:rsidRDefault="000D67E9" w:rsidP="002C3E9C">
                      <w:pPr>
                        <w:pStyle w:val="Footer-Left"/>
                        <w:jc w:val="center"/>
                      </w:pPr>
                    </w:p>
                    <w:p w14:paraId="0F12FC95" w14:textId="069EA572" w:rsidR="000D67E9" w:rsidRPr="00594318" w:rsidRDefault="000D67E9" w:rsidP="002C3E9C">
                      <w:pPr>
                        <w:pStyle w:val="Footer-Left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t>239-410-5303</w:t>
                      </w:r>
                    </w:p>
                    <w:p w14:paraId="6670AA88" w14:textId="77777777" w:rsidR="000D67E9" w:rsidRPr="00CA720B" w:rsidRDefault="000D67E9" w:rsidP="002C3E9C">
                      <w:pPr>
                        <w:pStyle w:val="Footer-Left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4" behindDoc="0" locked="0" layoutInCell="1" allowOverlap="1" wp14:anchorId="60B9C021" wp14:editId="6BB621C2">
                <wp:simplePos x="0" y="0"/>
                <wp:positionH relativeFrom="page">
                  <wp:posOffset>2247900</wp:posOffset>
                </wp:positionH>
                <wp:positionV relativeFrom="page">
                  <wp:posOffset>9309100</wp:posOffset>
                </wp:positionV>
                <wp:extent cx="297815" cy="914400"/>
                <wp:effectExtent l="0" t="0" r="0" b="0"/>
                <wp:wrapThrough wrapText="bothSides">
                  <wp:wrapPolygon edited="0">
                    <wp:start x="600" y="0"/>
                    <wp:lineTo x="600" y="21000"/>
                    <wp:lineTo x="20400" y="21000"/>
                    <wp:lineTo x="20400" y="0"/>
                    <wp:lineTo x="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7001" w14:textId="77777777" w:rsidR="000D67E9" w:rsidRDefault="000D67E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177pt;margin-top:733pt;width:23.45pt;height:1in;z-index:2516736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" mv:complextextbox="1" filled="f" stroked="f">
                <v:textbox>
                  <w:txbxContent>
                    <w:p w14:paraId="6DA17001" w14:textId="77777777" w:rsidR="000D67E9" w:rsidRDefault="000D67E9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80" behindDoc="0" locked="0" layoutInCell="1" allowOverlap="1" wp14:anchorId="3CEA721D" wp14:editId="7773817E">
                <wp:simplePos x="0" y="0"/>
                <wp:positionH relativeFrom="page">
                  <wp:posOffset>3705860</wp:posOffset>
                </wp:positionH>
                <wp:positionV relativeFrom="page">
                  <wp:posOffset>7010400</wp:posOffset>
                </wp:positionV>
                <wp:extent cx="3469640" cy="1625600"/>
                <wp:effectExtent l="0" t="0" r="0" b="0"/>
                <wp:wrapTight wrapText="bothSides">
                  <wp:wrapPolygon edited="0">
                    <wp:start x="158" y="0"/>
                    <wp:lineTo x="158" y="21263"/>
                    <wp:lineTo x="21189" y="21263"/>
                    <wp:lineTo x="21189" y="0"/>
                    <wp:lineTo x="158" y="0"/>
                  </wp:wrapPolygon>
                </wp:wrapTight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64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BB86F2" w14:textId="77777777" w:rsidR="000D67E9" w:rsidRPr="007910C6" w:rsidRDefault="000D67E9" w:rsidP="007910C6">
                            <w:pPr>
                              <w:pStyle w:val="Heading2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 w:rsidRPr="007910C6">
                              <w:rPr>
                                <w:sz w:val="40"/>
                                <w:szCs w:val="40"/>
                              </w:rPr>
                              <w:t>Renovation</w:t>
                            </w:r>
                          </w:p>
                          <w:p w14:paraId="0C34C58A" w14:textId="77777777" w:rsidR="000D67E9" w:rsidRPr="007910C6" w:rsidRDefault="000D67E9" w:rsidP="007910C6">
                            <w:pPr>
                              <w:pStyle w:val="Heading2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 w:rsidRPr="007910C6">
                              <w:rPr>
                                <w:sz w:val="40"/>
                                <w:szCs w:val="40"/>
                              </w:rPr>
                              <w:t>Wood Rot</w:t>
                            </w:r>
                          </w:p>
                          <w:p w14:paraId="5F8AE784" w14:textId="77777777" w:rsidR="000D67E9" w:rsidRPr="007910C6" w:rsidRDefault="000D67E9" w:rsidP="007910C6">
                            <w:pPr>
                              <w:pStyle w:val="Heading2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 w:rsidRPr="007910C6">
                              <w:rPr>
                                <w:sz w:val="40"/>
                                <w:szCs w:val="40"/>
                              </w:rPr>
                              <w:t>Trim and Crown Molding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91.8pt;margin-top:552pt;width:273.2pt;height:128pt;z-index:2516725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" mv:complextextbox="1" filled="f" stroked="f">
                <v:textbox inset=",0,,0">
                  <w:txbxContent>
                    <w:p w14:paraId="43BB86F2" w14:textId="77777777" w:rsidR="000D67E9" w:rsidRPr="007910C6" w:rsidRDefault="000D67E9" w:rsidP="007910C6">
                      <w:pPr>
                        <w:pStyle w:val="Heading2"/>
                        <w:numPr>
                          <w:ilvl w:val="0"/>
                          <w:numId w:val="4"/>
                        </w:numPr>
                        <w:jc w:val="left"/>
                        <w:rPr>
                          <w:sz w:val="40"/>
                          <w:szCs w:val="40"/>
                        </w:rPr>
                      </w:pPr>
                      <w:r w:rsidRPr="007910C6">
                        <w:rPr>
                          <w:sz w:val="40"/>
                          <w:szCs w:val="40"/>
                        </w:rPr>
                        <w:t>Renovation</w:t>
                      </w:r>
                    </w:p>
                    <w:p w14:paraId="0C34C58A" w14:textId="77777777" w:rsidR="000D67E9" w:rsidRPr="007910C6" w:rsidRDefault="000D67E9" w:rsidP="007910C6">
                      <w:pPr>
                        <w:pStyle w:val="Heading2"/>
                        <w:numPr>
                          <w:ilvl w:val="0"/>
                          <w:numId w:val="4"/>
                        </w:numPr>
                        <w:jc w:val="left"/>
                        <w:rPr>
                          <w:sz w:val="40"/>
                          <w:szCs w:val="40"/>
                        </w:rPr>
                      </w:pPr>
                      <w:r w:rsidRPr="007910C6">
                        <w:rPr>
                          <w:sz w:val="40"/>
                          <w:szCs w:val="40"/>
                        </w:rPr>
                        <w:t>Wood Rot</w:t>
                      </w:r>
                    </w:p>
                    <w:p w14:paraId="5F8AE784" w14:textId="77777777" w:rsidR="000D67E9" w:rsidRPr="007910C6" w:rsidRDefault="000D67E9" w:rsidP="007910C6">
                      <w:pPr>
                        <w:pStyle w:val="Heading2"/>
                        <w:numPr>
                          <w:ilvl w:val="0"/>
                          <w:numId w:val="4"/>
                        </w:numPr>
                        <w:jc w:val="left"/>
                        <w:rPr>
                          <w:sz w:val="40"/>
                          <w:szCs w:val="40"/>
                        </w:rPr>
                      </w:pPr>
                      <w:r w:rsidRPr="007910C6">
                        <w:rPr>
                          <w:sz w:val="40"/>
                          <w:szCs w:val="40"/>
                        </w:rPr>
                        <w:t>Trim and Crown Molding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C6210">
        <w:rPr>
          <w:noProof/>
        </w:rPr>
        <mc:AlternateContent>
          <mc:Choice Requires="wpg">
            <w:drawing>
              <wp:anchor distT="0" distB="0" distL="114300" distR="114300" simplePos="1" relativeHeight="251664384" behindDoc="0" locked="0" layoutInCell="1" allowOverlap="1" wp14:anchorId="7054929F" wp14:editId="2DE8AF35">
                <wp:simplePos x="416560" y="7010400"/>
                <wp:positionH relativeFrom="page">
                  <wp:posOffset>416560</wp:posOffset>
                </wp:positionH>
                <wp:positionV relativeFrom="page">
                  <wp:posOffset>7010400</wp:posOffset>
                </wp:positionV>
                <wp:extent cx="3469640" cy="1625600"/>
                <wp:effectExtent l="0" t="0" r="0" b="0"/>
                <wp:wrapThrough wrapText="bothSides">
                  <wp:wrapPolygon edited="0">
                    <wp:start x="158" y="0"/>
                    <wp:lineTo x="158" y="21263"/>
                    <wp:lineTo x="21189" y="21263"/>
                    <wp:lineTo x="21189" y="0"/>
                    <wp:lineTo x="158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9640" cy="1625600"/>
                          <a:chOff x="0" y="0"/>
                          <a:chExt cx="3469640" cy="16256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6964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1440" y="0"/>
                            <a:ext cx="310832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5D85474" w14:textId="77777777" w:rsidR="000D67E9" w:rsidRDefault="000D67E9" w:rsidP="007910C6">
                              <w:pPr>
                                <w:pStyle w:val="Heading2"/>
                                <w:ind w:left="72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margin-left:32.8pt;margin-top:552pt;width:273.2pt;height:128pt;z-index:251664384;mso-position-horizontal-relative:page;mso-position-vertical-relative:page" coordsize="3469640,1625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" mv:complextextbox="1">
                <v:shape id="_x0000_s1030" type="#_x0000_t202" style="position:absolute;width:3469640;height:1625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y8imwQAA&#10;ANoAAAAPAAAAZHJzL2Rvd25yZXYueG1sRE9Na8JAEL0L/Q/LFLyZTT1USbNKKAQsVIi29DzNjklo&#10;djbJbk3aX+8Kgqfh8T4n3U6mFWcaXGNZwVMUgyAurW64UvD5kS/WIJxH1thaJgV/5GC7eZilmGg7&#10;8oHOR1+JEMIuQQW1910ipStrMugi2xEH7mQHgz7AoZJ6wDGEm1Yu4/hZGmw4NNTY0WtN5c/x1yjY&#10;F9/9/1vsTJv5PF9lRf9++uqVmj9O2QsIT5O/i2/unQ7z4frK9crN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8vIpsEAAADaAAAADwAAAAAAAAAAAAAAAACXAgAAZHJzL2Rvd25y&#10;ZXYueG1sUEsFBgAAAAAEAAQA9QAAAIUDAAAAAA==&#10;" mv:complextextbox="1" filled="f" stroked="f">
                  <v:textbox inset=",0,,0"/>
                </v:shape>
                <v:shape id="Text Box 3" o:spid="_x0000_s1031" type="#_x0000_t202" style="position:absolute;left:91440;width:3108325;height:280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75D85474" w14:textId="77777777" w:rsidR="000D67E9" w:rsidRDefault="000D67E9" w:rsidP="007910C6">
                        <w:pPr>
                          <w:pStyle w:val="Heading2"/>
                          <w:ind w:left="720"/>
                          <w:jc w:val="left"/>
                        </w:pP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594318">
        <w:rPr>
          <w:noProof/>
        </w:rPr>
        <mc:AlternateContent>
          <mc:Choice Requires="wps">
            <w:drawing>
              <wp:anchor distT="0" distB="0" distL="114300" distR="114300" simplePos="0" relativeHeight="251668484" behindDoc="0" locked="0" layoutInCell="1" allowOverlap="1" wp14:anchorId="01DF08AB" wp14:editId="35D2FC3D">
                <wp:simplePos x="0" y="0"/>
                <wp:positionH relativeFrom="page">
                  <wp:posOffset>269240</wp:posOffset>
                </wp:positionH>
                <wp:positionV relativeFrom="page">
                  <wp:posOffset>5029200</wp:posOffset>
                </wp:positionV>
                <wp:extent cx="7223760" cy="1155700"/>
                <wp:effectExtent l="0" t="0" r="0" b="1270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1155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C7F6E5" w14:textId="77777777" w:rsidR="000D67E9" w:rsidRPr="005C4829" w:rsidRDefault="000D67E9" w:rsidP="00AC1E2E">
                            <w:pPr>
                              <w:pStyle w:val="Title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5C4829">
                              <w:rPr>
                                <w:b/>
                                <w:sz w:val="44"/>
                                <w:szCs w:val="44"/>
                              </w:rPr>
                              <w:t>In the business for over 27 years</w:t>
                            </w:r>
                          </w:p>
                          <w:p w14:paraId="1E57AB20" w14:textId="77777777" w:rsidR="000D67E9" w:rsidRPr="005C4829" w:rsidRDefault="000D67E9" w:rsidP="00AC1E2E">
                            <w:pPr>
                              <w:pStyle w:val="Title"/>
                              <w:rPr>
                                <w:b/>
                              </w:rPr>
                            </w:pPr>
                            <w:r w:rsidRPr="005C4829">
                              <w:rPr>
                                <w:b/>
                                <w:sz w:val="40"/>
                                <w:szCs w:val="40"/>
                              </w:rPr>
                              <w:t>Licensed and Insured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21.2pt;margin-top:396pt;width:568.8pt;height:91pt;z-index:2516684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" fillcolor="#272727 [2749]" stroked="f">
                <v:fill opacity="32896f"/>
                <v:textbox>
                  <w:txbxContent>
                    <w:p w14:paraId="7CC7F6E5" w14:textId="77777777" w:rsidR="000D67E9" w:rsidRPr="005C4829" w:rsidRDefault="000D67E9" w:rsidP="00AC1E2E">
                      <w:pPr>
                        <w:pStyle w:val="Title"/>
                        <w:rPr>
                          <w:b/>
                          <w:sz w:val="44"/>
                          <w:szCs w:val="44"/>
                        </w:rPr>
                      </w:pPr>
                      <w:r w:rsidRPr="005C4829">
                        <w:rPr>
                          <w:b/>
                          <w:sz w:val="44"/>
                          <w:szCs w:val="44"/>
                        </w:rPr>
                        <w:t>In the business for over 27 years</w:t>
                      </w:r>
                    </w:p>
                    <w:p w14:paraId="1E57AB20" w14:textId="77777777" w:rsidR="000D67E9" w:rsidRPr="005C4829" w:rsidRDefault="000D67E9" w:rsidP="00AC1E2E">
                      <w:pPr>
                        <w:pStyle w:val="Title"/>
                        <w:rPr>
                          <w:b/>
                        </w:rPr>
                      </w:pPr>
                      <w:r w:rsidRPr="005C4829">
                        <w:rPr>
                          <w:b/>
                          <w:sz w:val="40"/>
                          <w:szCs w:val="40"/>
                        </w:rPr>
                        <w:t>Licensed and Insured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943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E01B6" wp14:editId="77148366">
                <wp:simplePos x="0" y="0"/>
                <wp:positionH relativeFrom="page">
                  <wp:posOffset>419100</wp:posOffset>
                </wp:positionH>
                <wp:positionV relativeFrom="page">
                  <wp:posOffset>8805544</wp:posOffset>
                </wp:positionV>
                <wp:extent cx="3704590" cy="978535"/>
                <wp:effectExtent l="0" t="0" r="0" b="0"/>
                <wp:wrapTight wrapText="bothSides">
                  <wp:wrapPolygon edited="0">
                    <wp:start x="148" y="561"/>
                    <wp:lineTo x="148" y="20184"/>
                    <wp:lineTo x="21326" y="20184"/>
                    <wp:lineTo x="21326" y="561"/>
                    <wp:lineTo x="148" y="561"/>
                  </wp:wrapPolygon>
                </wp:wrapTight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0AF7B" w14:textId="77777777" w:rsidR="000D67E9" w:rsidRDefault="000D67E9" w:rsidP="00AC1E2E">
                            <w:pPr>
                              <w:pStyle w:val="Footer-Left"/>
                            </w:pPr>
                            <w:r>
                              <w:t xml:space="preserve">John </w:t>
                            </w:r>
                            <w:proofErr w:type="spellStart"/>
                            <w:r>
                              <w:t>Devens</w:t>
                            </w:r>
                            <w:proofErr w:type="spellEnd"/>
                          </w:p>
                          <w:p w14:paraId="3CB8FD8A" w14:textId="77777777" w:rsidR="000D67E9" w:rsidRPr="00594318" w:rsidRDefault="000D67E9" w:rsidP="00AC1E2E">
                            <w:pPr>
                              <w:pStyle w:val="Footer-Left"/>
                              <w:rPr>
                                <w:sz w:val="40"/>
                                <w:szCs w:val="40"/>
                              </w:rPr>
                            </w:pPr>
                            <w:r w:rsidRPr="00594318">
                              <w:rPr>
                                <w:sz w:val="40"/>
                                <w:szCs w:val="40"/>
                              </w:rPr>
                              <w:t>Jdevens0@gmail.com</w:t>
                            </w:r>
                          </w:p>
                          <w:p w14:paraId="1FE37AB7" w14:textId="77777777" w:rsidR="000D67E9" w:rsidRPr="00CA720B" w:rsidRDefault="000D67E9" w:rsidP="00AC1E2E">
                            <w:pPr>
                              <w:pStyle w:val="Footer-Lef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pt;margin-top:693.35pt;width:291.7pt;height:77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" filled="f" stroked="f">
                <v:textbox inset=",7.2pt,,7.2pt">
                  <w:txbxContent>
                    <w:p w14:paraId="6EE0AF7B" w14:textId="77777777" w:rsidR="000D67E9" w:rsidRDefault="000D67E9" w:rsidP="00AC1E2E">
                      <w:pPr>
                        <w:pStyle w:val="Footer-Left"/>
                      </w:pPr>
                      <w:r>
                        <w:t xml:space="preserve">John </w:t>
                      </w:r>
                      <w:proofErr w:type="spellStart"/>
                      <w:r>
                        <w:t>Devens</w:t>
                      </w:r>
                      <w:proofErr w:type="spellEnd"/>
                    </w:p>
                    <w:p w14:paraId="3CB8FD8A" w14:textId="77777777" w:rsidR="000D67E9" w:rsidRPr="00594318" w:rsidRDefault="000D67E9" w:rsidP="00AC1E2E">
                      <w:pPr>
                        <w:pStyle w:val="Footer-Left"/>
                        <w:rPr>
                          <w:sz w:val="40"/>
                          <w:szCs w:val="40"/>
                        </w:rPr>
                      </w:pPr>
                      <w:r w:rsidRPr="00594318">
                        <w:rPr>
                          <w:sz w:val="40"/>
                          <w:szCs w:val="40"/>
                        </w:rPr>
                        <w:t>Jdevens0@gmail.com</w:t>
                      </w:r>
                    </w:p>
                    <w:p w14:paraId="1FE37AB7" w14:textId="77777777" w:rsidR="000D67E9" w:rsidRPr="00CA720B" w:rsidRDefault="000D67E9" w:rsidP="00AC1E2E">
                      <w:pPr>
                        <w:pStyle w:val="Footer-Left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94318">
        <w:rPr>
          <w:noProof/>
        </w:rPr>
        <w:drawing>
          <wp:anchor distT="0" distB="0" distL="114300" distR="114300" simplePos="0" relativeHeight="251670532" behindDoc="0" locked="0" layoutInCell="1" allowOverlap="1" wp14:anchorId="6901C98D" wp14:editId="627D6FE6">
            <wp:simplePos x="0" y="0"/>
            <wp:positionH relativeFrom="page">
              <wp:posOffset>1484630</wp:posOffset>
            </wp:positionH>
            <wp:positionV relativeFrom="page">
              <wp:posOffset>274320</wp:posOffset>
            </wp:positionV>
            <wp:extent cx="5003800" cy="5013325"/>
            <wp:effectExtent l="0" t="0" r="0" b="0"/>
            <wp:wrapThrough wrapText="bothSides">
              <wp:wrapPolygon edited="0">
                <wp:start x="9101" y="0"/>
                <wp:lineTo x="8004" y="328"/>
                <wp:lineTo x="4605" y="1642"/>
                <wp:lineTo x="2631" y="3721"/>
                <wp:lineTo x="1316" y="5472"/>
                <wp:lineTo x="548" y="7223"/>
                <wp:lineTo x="110" y="8974"/>
                <wp:lineTo x="110" y="12476"/>
                <wp:lineTo x="548" y="14227"/>
                <wp:lineTo x="1316" y="15978"/>
                <wp:lineTo x="2522" y="17729"/>
                <wp:lineTo x="4495" y="19480"/>
                <wp:lineTo x="4605" y="19808"/>
                <wp:lineTo x="8552" y="21231"/>
                <wp:lineTo x="9320" y="21450"/>
                <wp:lineTo x="12171" y="21450"/>
                <wp:lineTo x="13048" y="21231"/>
                <wp:lineTo x="16885" y="19808"/>
                <wp:lineTo x="16995" y="19480"/>
                <wp:lineTo x="18969" y="17729"/>
                <wp:lineTo x="20284" y="15978"/>
                <wp:lineTo x="20942" y="14227"/>
                <wp:lineTo x="21381" y="12476"/>
                <wp:lineTo x="21490" y="10725"/>
                <wp:lineTo x="21381" y="8974"/>
                <wp:lineTo x="20942" y="7223"/>
                <wp:lineTo x="20175" y="5472"/>
                <wp:lineTo x="19078" y="3721"/>
                <wp:lineTo x="17653" y="2517"/>
                <wp:lineTo x="16885" y="1642"/>
                <wp:lineTo x="13486" y="328"/>
                <wp:lineTo x="12390" y="0"/>
                <wp:lineTo x="9101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0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505D3" wp14:editId="617D3F73">
                <wp:simplePos x="5486400" y="8229600"/>
                <wp:positionH relativeFrom="page">
                  <wp:posOffset>269240</wp:posOffset>
                </wp:positionH>
                <wp:positionV relativeFrom="page">
                  <wp:posOffset>8801100</wp:posOffset>
                </wp:positionV>
                <wp:extent cx="7223760" cy="982980"/>
                <wp:effectExtent l="0" t="0" r="0" b="762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9829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1.2pt;margin-top:693pt;width:568.8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" fillcolor="black [3213]" stroked="f">
                <w10:wrap anchorx="page" anchory="page"/>
              </v:rect>
            </w:pict>
          </mc:Fallback>
        </mc:AlternateContent>
      </w:r>
      <w:r w:rsidR="00AE3A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809C7" wp14:editId="729BD974">
                <wp:simplePos x="5486400" y="8229600"/>
                <wp:positionH relativeFrom="page">
                  <wp:posOffset>269240</wp:posOffset>
                </wp:positionH>
                <wp:positionV relativeFrom="page">
                  <wp:posOffset>6290945</wp:posOffset>
                </wp:positionV>
                <wp:extent cx="7223760" cy="251460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2514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.2pt;margin-top:495.35pt;width:568.8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" fillcolor="red" stroked="f">
                <w10:wrap anchorx="page" anchory="page"/>
              </v:rect>
            </w:pict>
          </mc:Fallback>
        </mc:AlternateContent>
      </w:r>
      <w:r w:rsidR="00594318" w:rsidRPr="00594318">
        <w:rPr>
          <w:noProof/>
        </w:rPr>
        <w:t xml:space="preserve"> </w:t>
      </w:r>
      <w:r w:rsidR="00AE3A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21FE4" wp14:editId="66BE4544">
                <wp:simplePos x="0" y="0"/>
                <wp:positionH relativeFrom="page">
                  <wp:posOffset>416560</wp:posOffset>
                </wp:positionH>
                <wp:positionV relativeFrom="page">
                  <wp:posOffset>6464935</wp:posOffset>
                </wp:positionV>
                <wp:extent cx="6949440" cy="380365"/>
                <wp:effectExtent l="0" t="0" r="0" b="635"/>
                <wp:wrapTight wrapText="bothSides">
                  <wp:wrapPolygon edited="0">
                    <wp:start x="79" y="0"/>
                    <wp:lineTo x="79" y="20194"/>
                    <wp:lineTo x="21395" y="20194"/>
                    <wp:lineTo x="21395" y="0"/>
                    <wp:lineTo x="79" y="0"/>
                  </wp:wrapPolygon>
                </wp:wrapTight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DE0026" w14:textId="310DBD90" w:rsidR="000D67E9" w:rsidRPr="00D10CB6" w:rsidRDefault="000D67E9" w:rsidP="00AC1E2E">
                            <w:pPr>
                              <w:pStyle w:val="Heading1"/>
                            </w:pPr>
                            <w:r>
                              <w:t>Serving Southwest and Central Florida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32.8pt;margin-top:509.05pt;width:547.2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" filled="f" stroked="f">
                <v:textbox inset=",0,,0">
                  <w:txbxContent>
                    <w:p w14:paraId="2CDE0026" w14:textId="310DBD90" w:rsidR="000D67E9" w:rsidRPr="00D10CB6" w:rsidRDefault="000D67E9" w:rsidP="00AC1E2E">
                      <w:pPr>
                        <w:pStyle w:val="Heading1"/>
                      </w:pPr>
                      <w:r>
                        <w:t>Serving Southwest and Central Florida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AC1E2E" w:rsidSect="00AC1E2E">
      <w:pgSz w:w="12240" w:h="15840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0FD2" w14:textId="77777777" w:rsidR="002C6210" w:rsidRDefault="002C6210">
      <w:r>
        <w:separator/>
      </w:r>
    </w:p>
  </w:endnote>
  <w:endnote w:type="continuationSeparator" w:id="0">
    <w:p w14:paraId="6DEAC491" w14:textId="77777777" w:rsidR="002C6210" w:rsidRDefault="002C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D2CC4" w14:textId="77777777" w:rsidR="002C6210" w:rsidRDefault="002C6210">
      <w:r>
        <w:separator/>
      </w:r>
    </w:p>
  </w:footnote>
  <w:footnote w:type="continuationSeparator" w:id="0">
    <w:p w14:paraId="4543AB29" w14:textId="77777777" w:rsidR="002C6210" w:rsidRDefault="002C6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363CBC"/>
    <w:lvl w:ilvl="0">
      <w:start w:val="1"/>
      <w:numFmt w:val="bullet"/>
      <w:pStyle w:val="Footer-Lef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CD51FF"/>
    <w:multiLevelType w:val="hybridMultilevel"/>
    <w:tmpl w:val="EC46F3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E04F60"/>
    <w:multiLevelType w:val="hybridMultilevel"/>
    <w:tmpl w:val="D1926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D149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594318"/>
    <w:rsid w:val="000D67E9"/>
    <w:rsid w:val="001B3F6E"/>
    <w:rsid w:val="00234C14"/>
    <w:rsid w:val="002C3E9C"/>
    <w:rsid w:val="002C6210"/>
    <w:rsid w:val="002F4EA1"/>
    <w:rsid w:val="00403549"/>
    <w:rsid w:val="00594318"/>
    <w:rsid w:val="005C4829"/>
    <w:rsid w:val="007910C6"/>
    <w:rsid w:val="00882A6C"/>
    <w:rsid w:val="00AC1E2E"/>
    <w:rsid w:val="00AE3A85"/>
    <w:rsid w:val="00DA4094"/>
    <w:rsid w:val="00E732E5"/>
    <w:rsid w:val="00FC06CA"/>
    <w:rsid w:val="00FD1F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80B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1716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161716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1716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161716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Photo%20Flyer.dotx" TargetMode="External"/></Relationships>
</file>

<file path=word/theme/theme1.xml><?xml version="1.0" encoding="utf-8"?>
<a:theme xmlns:a="http://schemas.openxmlformats.org/drawingml/2006/main" name="Office Theme">
  <a:themeElements>
    <a:clrScheme name="Photo Flyer">
      <a:dk1>
        <a:sysClr val="windowText" lastClr="000000"/>
      </a:dk1>
      <a:lt1>
        <a:sysClr val="window" lastClr="FFFFFF"/>
      </a:lt1>
      <a:dk2>
        <a:srgbClr val="C7C6C1"/>
      </a:dk2>
      <a:lt2>
        <a:srgbClr val="5E615E"/>
      </a:lt2>
      <a:accent1>
        <a:srgbClr val="2D2F2D"/>
      </a:accent1>
      <a:accent2>
        <a:srgbClr val="BA1521"/>
      </a:accent2>
      <a:accent3>
        <a:srgbClr val="DD5F25"/>
      </a:accent3>
      <a:accent4>
        <a:srgbClr val="F6CA2E"/>
      </a:accent4>
      <a:accent5>
        <a:srgbClr val="98C5DF"/>
      </a:accent5>
      <a:accent6>
        <a:srgbClr val="5D5D84"/>
      </a:accent6>
      <a:hlink>
        <a:srgbClr val="BFD32C"/>
      </a:hlink>
      <a:folHlink>
        <a:srgbClr val="FEFBCD"/>
      </a:folHlink>
    </a:clrScheme>
    <a:fontScheme name="Photo Flyer">
      <a:majorFont>
        <a:latin typeface="News Gothic MT"/>
        <a:ea typeface=""/>
        <a:cs typeface=""/>
        <a:font script="Jpan" typeface="ＭＳ 明朝"/>
      </a:majorFont>
      <a:minorFont>
        <a:latin typeface="News Gothic MT"/>
        <a:ea typeface=""/>
        <a:cs typeface="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Photo Flyer.dotx</Template>
  <TotalTime>5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Hollenback</dc:creator>
  <cp:keywords/>
  <dc:description/>
  <cp:lastModifiedBy>Wendy Hollenback</cp:lastModifiedBy>
  <cp:revision>3</cp:revision>
  <dcterms:created xsi:type="dcterms:W3CDTF">2011-07-16T17:53:00Z</dcterms:created>
  <dcterms:modified xsi:type="dcterms:W3CDTF">2011-07-16T17:58:00Z</dcterms:modified>
  <cp:category/>
</cp:coreProperties>
</file>